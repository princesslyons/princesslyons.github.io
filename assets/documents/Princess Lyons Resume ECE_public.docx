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C7374" w14:textId="41D02FD9" w:rsidR="00816216" w:rsidRPr="00E4279B" w:rsidRDefault="00A648F9" w:rsidP="00E4279B">
      <w:pPr>
        <w:pStyle w:val="Title"/>
      </w:pPr>
      <w:r>
        <w:rPr>
          <w:rFonts w:ascii="Century Gothic" w:hAnsi="Century Gothic" w:cs="Tahoma"/>
          <w:b/>
          <w:noProof/>
          <w:sz w:val="20"/>
          <w:szCs w:val="20"/>
        </w:rPr>
        <w:drawing>
          <wp:anchor distT="0" distB="0" distL="114300" distR="114300" simplePos="0" relativeHeight="251661824" behindDoc="0" locked="0" layoutInCell="1" allowOverlap="1" wp14:anchorId="31D1A1B2" wp14:editId="18041C04">
            <wp:simplePos x="0" y="0"/>
            <wp:positionH relativeFrom="column">
              <wp:posOffset>5705475</wp:posOffset>
            </wp:positionH>
            <wp:positionV relativeFrom="paragraph">
              <wp:posOffset>-429260</wp:posOffset>
            </wp:positionV>
            <wp:extent cx="622610" cy="622610"/>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_WebsiteQ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2610" cy="622610"/>
                    </a:xfrm>
                    <a:prstGeom prst="rect">
                      <a:avLst/>
                    </a:prstGeom>
                  </pic:spPr>
                </pic:pic>
              </a:graphicData>
            </a:graphic>
            <wp14:sizeRelH relativeFrom="page">
              <wp14:pctWidth>0</wp14:pctWidth>
            </wp14:sizeRelH>
            <wp14:sizeRelV relativeFrom="page">
              <wp14:pctHeight>0</wp14:pctHeight>
            </wp14:sizeRelV>
          </wp:anchor>
        </w:drawing>
      </w:r>
      <w:r w:rsidR="00576539" w:rsidRPr="00E4279B">
        <w:t>Princess Priscilla Lyons</w:t>
      </w:r>
    </w:p>
    <w:sdt>
      <w:sdtPr>
        <w:alias w:val="Education:"/>
        <w:tag w:val="Education:"/>
        <w:id w:val="807127995"/>
        <w:placeholder>
          <w:docPart w:val="615B64ABF06740549B881A8BA53578D0"/>
        </w:placeholder>
        <w:temporary/>
        <w:showingPlcHdr/>
        <w15:appearance w15:val="hidden"/>
      </w:sdtPr>
      <w:sdtEndPr/>
      <w:sdtContent>
        <w:p w14:paraId="5619A56C" w14:textId="77777777" w:rsidR="006270A9" w:rsidRDefault="009D5933" w:rsidP="00E4279B">
          <w:pPr>
            <w:pStyle w:val="Heading1"/>
          </w:pPr>
          <w:r w:rsidRPr="00E4279B">
            <w:t>Education</w:t>
          </w:r>
        </w:p>
      </w:sdtContent>
    </w:sdt>
    <w:p w14:paraId="086A48F5" w14:textId="71546C18" w:rsidR="00A272A1" w:rsidRDefault="00740A44" w:rsidP="00E4279B">
      <w:pPr>
        <w:pStyle w:val="Heading2"/>
        <w:rPr>
          <w:sz w:val="20"/>
          <w:szCs w:val="20"/>
        </w:rPr>
      </w:pPr>
      <w:r>
        <w:rPr>
          <w:sz w:val="20"/>
          <w:szCs w:val="20"/>
        </w:rPr>
        <w:t xml:space="preserve">Doctor of </w:t>
      </w:r>
      <w:r w:rsidR="009E1416">
        <w:rPr>
          <w:sz w:val="20"/>
          <w:szCs w:val="20"/>
        </w:rPr>
        <w:t>Philosophy</w:t>
      </w:r>
      <w:r w:rsidR="005F7423">
        <w:rPr>
          <w:sz w:val="20"/>
          <w:szCs w:val="20"/>
        </w:rPr>
        <w:t xml:space="preserve"> | May 2022 | University of Florida, Gainesville</w:t>
      </w:r>
    </w:p>
    <w:p w14:paraId="4EC3C6E9" w14:textId="60EBFBCE" w:rsidR="005F7423" w:rsidRPr="007D0771" w:rsidRDefault="00965974" w:rsidP="00965974">
      <w:pPr>
        <w:pStyle w:val="ListBullet"/>
        <w:rPr>
          <w:sz w:val="20"/>
          <w:szCs w:val="20"/>
        </w:rPr>
      </w:pPr>
      <w:r w:rsidRPr="007D0771">
        <w:rPr>
          <w:sz w:val="20"/>
          <w:szCs w:val="20"/>
        </w:rPr>
        <w:t>Major: Electrical &amp; Computer Engineering</w:t>
      </w:r>
      <w:r w:rsidR="000C6DE2" w:rsidRPr="007D0771">
        <w:rPr>
          <w:sz w:val="20"/>
          <w:szCs w:val="20"/>
        </w:rPr>
        <w:t>, 3.52/4.00</w:t>
      </w:r>
    </w:p>
    <w:p w14:paraId="7CB16B0B" w14:textId="3D647BD5" w:rsidR="00A34A09" w:rsidRPr="007D0771" w:rsidRDefault="00A34A09" w:rsidP="00965974">
      <w:pPr>
        <w:pStyle w:val="ListBullet"/>
        <w:rPr>
          <w:sz w:val="20"/>
          <w:szCs w:val="20"/>
        </w:rPr>
      </w:pPr>
      <w:r w:rsidRPr="007D0771">
        <w:rPr>
          <w:sz w:val="20"/>
          <w:szCs w:val="20"/>
        </w:rPr>
        <w:t>Research Interests: Machine Learning, Natural Language Processing, Data Analytics</w:t>
      </w:r>
    </w:p>
    <w:p w14:paraId="30EBFDD2" w14:textId="66CE0387" w:rsidR="006270A9" w:rsidRPr="005D1401" w:rsidRDefault="005D1401" w:rsidP="00E4279B">
      <w:pPr>
        <w:pStyle w:val="Heading2"/>
        <w:rPr>
          <w:sz w:val="20"/>
          <w:szCs w:val="20"/>
        </w:rPr>
      </w:pPr>
      <w:r w:rsidRPr="005D1401">
        <w:rPr>
          <w:sz w:val="20"/>
          <w:szCs w:val="20"/>
        </w:rPr>
        <w:t xml:space="preserve">Master of </w:t>
      </w:r>
      <w:r>
        <w:rPr>
          <w:sz w:val="20"/>
          <w:szCs w:val="20"/>
        </w:rPr>
        <w:t>Science</w:t>
      </w:r>
      <w:r w:rsidRPr="005D1401">
        <w:rPr>
          <w:sz w:val="20"/>
          <w:szCs w:val="20"/>
        </w:rPr>
        <w:t> </w:t>
      </w:r>
      <w:r w:rsidR="009D5933" w:rsidRPr="005D1401">
        <w:rPr>
          <w:sz w:val="20"/>
          <w:szCs w:val="20"/>
        </w:rPr>
        <w:t>| </w:t>
      </w:r>
      <w:r w:rsidRPr="005D1401">
        <w:rPr>
          <w:sz w:val="20"/>
          <w:szCs w:val="20"/>
        </w:rPr>
        <w:t>Dec 2019</w:t>
      </w:r>
      <w:r w:rsidR="009D5933" w:rsidRPr="005D1401">
        <w:rPr>
          <w:sz w:val="20"/>
          <w:szCs w:val="20"/>
        </w:rPr>
        <w:t> | </w:t>
      </w:r>
      <w:r w:rsidRPr="005D1401">
        <w:rPr>
          <w:sz w:val="20"/>
          <w:szCs w:val="20"/>
        </w:rPr>
        <w:t>University of Florida</w:t>
      </w:r>
      <w:r w:rsidR="00576539">
        <w:rPr>
          <w:sz w:val="20"/>
          <w:szCs w:val="20"/>
        </w:rPr>
        <w:t>, Gainesville</w:t>
      </w:r>
    </w:p>
    <w:p w14:paraId="6875361B" w14:textId="3DDA0E7B" w:rsidR="006270A9" w:rsidRPr="004C7B4F" w:rsidRDefault="009D5933" w:rsidP="00E4279B">
      <w:pPr>
        <w:pStyle w:val="ListBullet"/>
        <w:rPr>
          <w:sz w:val="20"/>
          <w:szCs w:val="20"/>
        </w:rPr>
      </w:pPr>
      <w:r w:rsidRPr="004C7B4F">
        <w:rPr>
          <w:sz w:val="20"/>
          <w:szCs w:val="20"/>
        </w:rPr>
        <w:t xml:space="preserve">Major: </w:t>
      </w:r>
      <w:r w:rsidR="005D1401" w:rsidRPr="004C7B4F">
        <w:rPr>
          <w:sz w:val="20"/>
          <w:szCs w:val="20"/>
        </w:rPr>
        <w:t>Electrical &amp; Computer Engineering</w:t>
      </w:r>
      <w:r w:rsidR="009B6F71">
        <w:rPr>
          <w:sz w:val="20"/>
          <w:szCs w:val="20"/>
        </w:rPr>
        <w:t>, 3.52/4.00</w:t>
      </w:r>
    </w:p>
    <w:p w14:paraId="73A99B52" w14:textId="6F6688E2" w:rsidR="006270A9" w:rsidRPr="004C7B4F" w:rsidRDefault="00576539" w:rsidP="00E4279B">
      <w:pPr>
        <w:pStyle w:val="ListBullet"/>
        <w:rPr>
          <w:sz w:val="20"/>
          <w:szCs w:val="20"/>
        </w:rPr>
      </w:pPr>
      <w:r w:rsidRPr="004C7B4F">
        <w:rPr>
          <w:sz w:val="20"/>
          <w:szCs w:val="20"/>
        </w:rPr>
        <w:t>Research</w:t>
      </w:r>
      <w:r w:rsidR="009D5933" w:rsidRPr="004C7B4F">
        <w:rPr>
          <w:sz w:val="20"/>
          <w:szCs w:val="20"/>
        </w:rPr>
        <w:t xml:space="preserve">: </w:t>
      </w:r>
      <w:r w:rsidRPr="004C7B4F">
        <w:rPr>
          <w:sz w:val="20"/>
          <w:szCs w:val="20"/>
        </w:rPr>
        <w:t xml:space="preserve">Machine Learning, </w:t>
      </w:r>
      <w:r w:rsidR="00B26561" w:rsidRPr="004C7B4F">
        <w:rPr>
          <w:sz w:val="20"/>
          <w:szCs w:val="20"/>
        </w:rPr>
        <w:t>Image Processing</w:t>
      </w:r>
      <w:r w:rsidRPr="004C7B4F">
        <w:rPr>
          <w:sz w:val="20"/>
          <w:szCs w:val="20"/>
        </w:rPr>
        <w:t xml:space="preserve">, </w:t>
      </w:r>
      <w:r w:rsidR="00B26561" w:rsidRPr="004C7B4F">
        <w:rPr>
          <w:sz w:val="20"/>
          <w:szCs w:val="20"/>
        </w:rPr>
        <w:t>Anomaly Detection</w:t>
      </w:r>
    </w:p>
    <w:p w14:paraId="4CB8A01C" w14:textId="05A066A3" w:rsidR="006270A9" w:rsidRPr="00576539" w:rsidRDefault="005D1401" w:rsidP="00E4279B">
      <w:pPr>
        <w:pStyle w:val="Heading2"/>
        <w:rPr>
          <w:sz w:val="20"/>
          <w:szCs w:val="20"/>
        </w:rPr>
      </w:pPr>
      <w:r w:rsidRPr="00576539">
        <w:rPr>
          <w:sz w:val="20"/>
          <w:szCs w:val="20"/>
        </w:rPr>
        <w:t>Dual Bachelor of Science</w:t>
      </w:r>
      <w:r w:rsidR="009D5933" w:rsidRPr="00576539">
        <w:rPr>
          <w:sz w:val="20"/>
          <w:szCs w:val="20"/>
        </w:rPr>
        <w:t> | </w:t>
      </w:r>
      <w:r w:rsidRPr="00576539">
        <w:rPr>
          <w:sz w:val="20"/>
          <w:szCs w:val="20"/>
        </w:rPr>
        <w:t>May 2017</w:t>
      </w:r>
      <w:r w:rsidR="009D5933" w:rsidRPr="00576539">
        <w:rPr>
          <w:sz w:val="20"/>
          <w:szCs w:val="20"/>
        </w:rPr>
        <w:t> | </w:t>
      </w:r>
      <w:r w:rsidR="00576539" w:rsidRPr="00576539">
        <w:rPr>
          <w:sz w:val="20"/>
          <w:szCs w:val="20"/>
        </w:rPr>
        <w:t>University of Missouri, Columbia</w:t>
      </w:r>
    </w:p>
    <w:p w14:paraId="61E32DCF" w14:textId="2F1CB00B" w:rsidR="006270A9" w:rsidRPr="00576539" w:rsidRDefault="009D5933" w:rsidP="00E4279B">
      <w:pPr>
        <w:pStyle w:val="ListBullet"/>
        <w:rPr>
          <w:sz w:val="20"/>
          <w:szCs w:val="20"/>
        </w:rPr>
      </w:pPr>
      <w:r w:rsidRPr="00576539">
        <w:rPr>
          <w:sz w:val="20"/>
          <w:szCs w:val="20"/>
        </w:rPr>
        <w:t xml:space="preserve">Major: </w:t>
      </w:r>
      <w:r w:rsidR="00576539" w:rsidRPr="00576539">
        <w:rPr>
          <w:sz w:val="20"/>
          <w:szCs w:val="20"/>
        </w:rPr>
        <w:t>Electrical Engineering, Computer Engineering</w:t>
      </w:r>
      <w:r w:rsidR="00874E4C">
        <w:rPr>
          <w:sz w:val="20"/>
          <w:szCs w:val="20"/>
        </w:rPr>
        <w:t xml:space="preserve">, </w:t>
      </w:r>
      <w:r w:rsidR="00422190">
        <w:rPr>
          <w:sz w:val="20"/>
          <w:szCs w:val="20"/>
        </w:rPr>
        <w:t>3</w:t>
      </w:r>
      <w:r w:rsidR="002472D2">
        <w:rPr>
          <w:sz w:val="20"/>
          <w:szCs w:val="20"/>
        </w:rPr>
        <w:t>.1</w:t>
      </w:r>
      <w:r w:rsidR="00033D7E">
        <w:rPr>
          <w:sz w:val="20"/>
          <w:szCs w:val="20"/>
        </w:rPr>
        <w:t>6</w:t>
      </w:r>
      <w:r w:rsidR="002472D2">
        <w:rPr>
          <w:sz w:val="20"/>
          <w:szCs w:val="20"/>
        </w:rPr>
        <w:t>/4.0</w:t>
      </w:r>
      <w:r w:rsidR="009B6F71">
        <w:rPr>
          <w:sz w:val="20"/>
          <w:szCs w:val="20"/>
        </w:rPr>
        <w:t>0</w:t>
      </w:r>
    </w:p>
    <w:p w14:paraId="63613DA8" w14:textId="77777777" w:rsidR="006270A9" w:rsidRPr="00576539" w:rsidRDefault="009D5933" w:rsidP="00E4279B">
      <w:pPr>
        <w:pStyle w:val="ListBullet"/>
        <w:rPr>
          <w:sz w:val="20"/>
          <w:szCs w:val="20"/>
        </w:rPr>
      </w:pPr>
      <w:r w:rsidRPr="00576539">
        <w:rPr>
          <w:sz w:val="20"/>
          <w:szCs w:val="20"/>
        </w:rPr>
        <w:t xml:space="preserve">Minor: </w:t>
      </w:r>
      <w:r w:rsidR="00576539" w:rsidRPr="00576539">
        <w:rPr>
          <w:sz w:val="20"/>
          <w:szCs w:val="20"/>
        </w:rPr>
        <w:t>Spanish, Computer Science, Mathematics</w:t>
      </w:r>
    </w:p>
    <w:p w14:paraId="24873F9B" w14:textId="745AAA2F" w:rsidR="005D1401" w:rsidRDefault="00275025" w:rsidP="00E4279B">
      <w:pPr>
        <w:pStyle w:val="Heading1"/>
      </w:pPr>
      <w:r>
        <w:t xml:space="preserve">Work </w:t>
      </w:r>
      <w:sdt>
        <w:sdtPr>
          <w:alias w:val="Experience:"/>
          <w:tag w:val="Experience:"/>
          <w:id w:val="171684534"/>
          <w:placeholder>
            <w:docPart w:val="EE1318E914214D0ABE8182FE9321702C"/>
          </w:placeholder>
          <w:temporary/>
          <w:showingPlcHdr/>
          <w15:appearance w15:val="hidden"/>
        </w:sdtPr>
        <w:sdtEndPr/>
        <w:sdtContent>
          <w:r w:rsidR="005D1401">
            <w:t>Experience</w:t>
          </w:r>
        </w:sdtContent>
      </w:sdt>
    </w:p>
    <w:p w14:paraId="739FF486" w14:textId="6D20654A" w:rsidR="005D1401" w:rsidRPr="00576539" w:rsidRDefault="00640257" w:rsidP="00E4279B">
      <w:pPr>
        <w:pStyle w:val="Heading2"/>
        <w:rPr>
          <w:sz w:val="20"/>
          <w:szCs w:val="20"/>
        </w:rPr>
      </w:pPr>
      <w:r>
        <w:rPr>
          <w:i/>
          <w:iCs/>
          <w:sz w:val="20"/>
          <w:szCs w:val="20"/>
        </w:rPr>
        <w:t xml:space="preserve">Data Science </w:t>
      </w:r>
      <w:r w:rsidR="00576539" w:rsidRPr="00E4279B">
        <w:rPr>
          <w:i/>
          <w:iCs/>
          <w:sz w:val="20"/>
          <w:szCs w:val="20"/>
        </w:rPr>
        <w:t>Intern</w:t>
      </w:r>
      <w:r w:rsidR="005D1401" w:rsidRPr="00576539">
        <w:rPr>
          <w:sz w:val="20"/>
          <w:szCs w:val="20"/>
        </w:rPr>
        <w:t> | </w:t>
      </w:r>
      <w:r w:rsidR="00576539" w:rsidRPr="00576539">
        <w:rPr>
          <w:sz w:val="20"/>
          <w:szCs w:val="20"/>
        </w:rPr>
        <w:t>Lam Research Corporation</w:t>
      </w:r>
      <w:r w:rsidR="005D1401" w:rsidRPr="00576539">
        <w:rPr>
          <w:sz w:val="20"/>
          <w:szCs w:val="20"/>
        </w:rPr>
        <w:t> | </w:t>
      </w:r>
      <w:r w:rsidR="00576539" w:rsidRPr="00576539">
        <w:rPr>
          <w:sz w:val="20"/>
          <w:szCs w:val="20"/>
        </w:rPr>
        <w:t>Summer 2020</w:t>
      </w:r>
    </w:p>
    <w:p w14:paraId="5A74A300" w14:textId="758F4957" w:rsidR="005D1401" w:rsidRDefault="00605B2A" w:rsidP="00E4279B">
      <w:pPr>
        <w:pStyle w:val="ListBullet"/>
        <w:rPr>
          <w:sz w:val="20"/>
          <w:szCs w:val="20"/>
        </w:rPr>
      </w:pPr>
      <w:r>
        <w:rPr>
          <w:sz w:val="20"/>
          <w:szCs w:val="20"/>
        </w:rPr>
        <w:t>Worked on a</w:t>
      </w:r>
      <w:r w:rsidR="00EE388D">
        <w:rPr>
          <w:sz w:val="20"/>
          <w:szCs w:val="20"/>
        </w:rPr>
        <w:t xml:space="preserve">n Industry 4.0 </w:t>
      </w:r>
      <w:r w:rsidR="00E77DA8">
        <w:rPr>
          <w:sz w:val="20"/>
          <w:szCs w:val="20"/>
        </w:rPr>
        <w:t>ini</w:t>
      </w:r>
      <w:r w:rsidR="003222CC">
        <w:rPr>
          <w:sz w:val="20"/>
          <w:szCs w:val="20"/>
        </w:rPr>
        <w:t xml:space="preserve">tiative </w:t>
      </w:r>
      <w:r>
        <w:rPr>
          <w:sz w:val="20"/>
          <w:szCs w:val="20"/>
        </w:rPr>
        <w:t xml:space="preserve">within the </w:t>
      </w:r>
      <w:r w:rsidR="00EE388D">
        <w:rPr>
          <w:sz w:val="20"/>
          <w:szCs w:val="20"/>
        </w:rPr>
        <w:t xml:space="preserve">Service Analytics Research and Development </w:t>
      </w:r>
      <w:r w:rsidR="004A0701">
        <w:rPr>
          <w:sz w:val="20"/>
          <w:szCs w:val="20"/>
        </w:rPr>
        <w:t>group</w:t>
      </w:r>
      <w:r w:rsidR="00EE388D">
        <w:rPr>
          <w:sz w:val="20"/>
          <w:szCs w:val="20"/>
        </w:rPr>
        <w:t xml:space="preserve"> to </w:t>
      </w:r>
      <w:r w:rsidR="00AC7CBB">
        <w:rPr>
          <w:sz w:val="20"/>
          <w:szCs w:val="20"/>
        </w:rPr>
        <w:t>impro</w:t>
      </w:r>
      <w:r w:rsidR="00BB4BA0">
        <w:rPr>
          <w:sz w:val="20"/>
          <w:szCs w:val="20"/>
        </w:rPr>
        <w:t xml:space="preserve">ve </w:t>
      </w:r>
      <w:r w:rsidR="00C078CF">
        <w:rPr>
          <w:sz w:val="20"/>
          <w:szCs w:val="20"/>
        </w:rPr>
        <w:t xml:space="preserve">automatic </w:t>
      </w:r>
      <w:r w:rsidR="00976AD3">
        <w:rPr>
          <w:sz w:val="20"/>
          <w:szCs w:val="20"/>
        </w:rPr>
        <w:t xml:space="preserve">equipment </w:t>
      </w:r>
      <w:r w:rsidR="00F66A85">
        <w:rPr>
          <w:sz w:val="20"/>
          <w:szCs w:val="20"/>
        </w:rPr>
        <w:t xml:space="preserve">testing </w:t>
      </w:r>
      <w:r w:rsidR="00FA4386">
        <w:rPr>
          <w:sz w:val="20"/>
          <w:szCs w:val="20"/>
        </w:rPr>
        <w:t xml:space="preserve">and analysis </w:t>
      </w:r>
      <w:r w:rsidR="00976AD3">
        <w:rPr>
          <w:sz w:val="20"/>
          <w:szCs w:val="20"/>
        </w:rPr>
        <w:t>between field engineers an</w:t>
      </w:r>
      <w:r w:rsidR="00C078CF">
        <w:rPr>
          <w:sz w:val="20"/>
          <w:szCs w:val="20"/>
        </w:rPr>
        <w:t>d data analysts</w:t>
      </w:r>
      <w:r w:rsidR="00976AD3">
        <w:rPr>
          <w:sz w:val="20"/>
          <w:szCs w:val="20"/>
        </w:rPr>
        <w:t xml:space="preserve"> </w:t>
      </w:r>
    </w:p>
    <w:p w14:paraId="31D5D059" w14:textId="77777777" w:rsidR="00A77073" w:rsidRDefault="00AB5028" w:rsidP="00E4279B">
      <w:pPr>
        <w:pStyle w:val="ListBullet"/>
        <w:rPr>
          <w:sz w:val="20"/>
          <w:szCs w:val="20"/>
        </w:rPr>
      </w:pPr>
      <w:r w:rsidRPr="00AB5028">
        <w:rPr>
          <w:sz w:val="20"/>
          <w:szCs w:val="20"/>
        </w:rPr>
        <w:t xml:space="preserve">Developed efficient parsers to extract recommended </w:t>
      </w:r>
      <w:proofErr w:type="spellStart"/>
      <w:r w:rsidRPr="00AB5028">
        <w:rPr>
          <w:sz w:val="20"/>
          <w:szCs w:val="20"/>
        </w:rPr>
        <w:t>datalog</w:t>
      </w:r>
      <w:proofErr w:type="spellEnd"/>
      <w:r w:rsidRPr="00AB5028">
        <w:rPr>
          <w:sz w:val="20"/>
          <w:szCs w:val="20"/>
        </w:rPr>
        <w:t xml:space="preserve"> parameters used for building statistical models from numerous technical documents and export them for easier utilization for model building</w:t>
      </w:r>
    </w:p>
    <w:p w14:paraId="5C000A5D" w14:textId="1E7D2E05" w:rsidR="00A77073" w:rsidRPr="00A77073" w:rsidRDefault="00A77073" w:rsidP="00E4279B">
      <w:pPr>
        <w:pStyle w:val="ListBullet"/>
        <w:rPr>
          <w:sz w:val="20"/>
          <w:szCs w:val="20"/>
        </w:rPr>
      </w:pPr>
      <w:r w:rsidRPr="00A77073">
        <w:rPr>
          <w:sz w:val="20"/>
          <w:szCs w:val="20"/>
        </w:rPr>
        <w:t xml:space="preserve">Created programs to automatically generate and filter subsystem parameter for fleet monitoring application which is being developed for Lam Flex and Kiyo Etch Chambers </w:t>
      </w:r>
    </w:p>
    <w:p w14:paraId="479E2D9D" w14:textId="5C8456BA" w:rsidR="00576539" w:rsidRPr="00576539" w:rsidRDefault="00576539" w:rsidP="00E4279B">
      <w:pPr>
        <w:pStyle w:val="Heading2"/>
        <w:rPr>
          <w:sz w:val="20"/>
          <w:szCs w:val="20"/>
        </w:rPr>
      </w:pPr>
      <w:r w:rsidRPr="00E4279B">
        <w:rPr>
          <w:i/>
          <w:iCs/>
          <w:sz w:val="20"/>
          <w:szCs w:val="20"/>
        </w:rPr>
        <w:t>Graduate Research Assistant</w:t>
      </w:r>
      <w:r w:rsidRPr="00576539">
        <w:rPr>
          <w:sz w:val="20"/>
          <w:szCs w:val="20"/>
        </w:rPr>
        <w:t> | University of Florida</w:t>
      </w:r>
      <w:r>
        <w:rPr>
          <w:sz w:val="20"/>
          <w:szCs w:val="20"/>
        </w:rPr>
        <w:t xml:space="preserve"> </w:t>
      </w:r>
      <w:r w:rsidRPr="00576539">
        <w:rPr>
          <w:sz w:val="20"/>
          <w:szCs w:val="20"/>
        </w:rPr>
        <w:t>| Fall 2017 – Present</w:t>
      </w:r>
    </w:p>
    <w:p w14:paraId="1A48A81E" w14:textId="3F6200AD" w:rsidR="00576539" w:rsidRPr="00576539" w:rsidRDefault="00576539" w:rsidP="00E4279B">
      <w:pPr>
        <w:pStyle w:val="ListBullet"/>
        <w:rPr>
          <w:sz w:val="20"/>
          <w:szCs w:val="20"/>
        </w:rPr>
      </w:pPr>
      <w:r w:rsidRPr="00576539">
        <w:rPr>
          <w:sz w:val="20"/>
          <w:szCs w:val="20"/>
        </w:rPr>
        <w:t>Conducted</w:t>
      </w:r>
      <w:r w:rsidR="00BE0482">
        <w:rPr>
          <w:sz w:val="20"/>
          <w:szCs w:val="20"/>
        </w:rPr>
        <w:t xml:space="preserve"> natural language processing</w:t>
      </w:r>
      <w:r w:rsidRPr="00576539">
        <w:rPr>
          <w:sz w:val="20"/>
          <w:szCs w:val="20"/>
        </w:rPr>
        <w:t xml:space="preserve"> research </w:t>
      </w:r>
      <w:r w:rsidR="00BE0482">
        <w:rPr>
          <w:sz w:val="20"/>
          <w:szCs w:val="20"/>
        </w:rPr>
        <w:t>on</w:t>
      </w:r>
      <w:r w:rsidR="009B7A65">
        <w:rPr>
          <w:sz w:val="20"/>
          <w:szCs w:val="20"/>
        </w:rPr>
        <w:t xml:space="preserve"> multi-lingual datasets to </w:t>
      </w:r>
      <w:r w:rsidR="006B131A">
        <w:rPr>
          <w:sz w:val="20"/>
          <w:szCs w:val="20"/>
        </w:rPr>
        <w:t>analyze</w:t>
      </w:r>
      <w:r w:rsidR="009B7A65">
        <w:rPr>
          <w:sz w:val="20"/>
          <w:szCs w:val="20"/>
        </w:rPr>
        <w:t xml:space="preserve"> the effects of translation on</w:t>
      </w:r>
      <w:r w:rsidR="00BE0482">
        <w:rPr>
          <w:sz w:val="20"/>
          <w:szCs w:val="20"/>
        </w:rPr>
        <w:t xml:space="preserve"> cross-lingual authorship attribution</w:t>
      </w:r>
    </w:p>
    <w:p w14:paraId="706656B2" w14:textId="1C3B15EA" w:rsidR="00576539" w:rsidRPr="00576539" w:rsidRDefault="00576539" w:rsidP="00E4279B">
      <w:pPr>
        <w:pStyle w:val="ListBullet"/>
        <w:rPr>
          <w:sz w:val="20"/>
          <w:szCs w:val="20"/>
        </w:rPr>
      </w:pPr>
      <w:r w:rsidRPr="00576539">
        <w:rPr>
          <w:sz w:val="20"/>
          <w:szCs w:val="20"/>
        </w:rPr>
        <w:t>Cooperated with a team of researchers from remote universities to develop an underwater environmentally adaptive target characterization and detection system</w:t>
      </w:r>
    </w:p>
    <w:p w14:paraId="2118D5AA" w14:textId="70FD55C4" w:rsidR="00576539" w:rsidRPr="00576539" w:rsidRDefault="00576539" w:rsidP="00E4279B">
      <w:pPr>
        <w:pStyle w:val="ListBullet"/>
        <w:rPr>
          <w:sz w:val="20"/>
          <w:szCs w:val="20"/>
        </w:rPr>
      </w:pPr>
      <w:r w:rsidRPr="00576539">
        <w:rPr>
          <w:sz w:val="20"/>
          <w:szCs w:val="20"/>
        </w:rPr>
        <w:t>Compared and developed unsupervised and supervised anomaly and target detection methods in synthetic aperture sonar (SAS) imagery</w:t>
      </w:r>
    </w:p>
    <w:p w14:paraId="50C99CEB" w14:textId="77777777" w:rsidR="00576539" w:rsidRPr="00576539" w:rsidRDefault="00576539" w:rsidP="00E4279B">
      <w:pPr>
        <w:pStyle w:val="ListBullet"/>
        <w:rPr>
          <w:sz w:val="20"/>
          <w:szCs w:val="20"/>
        </w:rPr>
      </w:pPr>
      <w:r w:rsidRPr="00576539">
        <w:rPr>
          <w:sz w:val="20"/>
          <w:szCs w:val="20"/>
        </w:rPr>
        <w:t xml:space="preserve">Authored and presented a SPIE Defense + Commercial Sensing research paper titled, “Comparison of Prescreening Algorithms for Target Detection in Synthetic Aperture Sonar Imagery.” </w:t>
      </w:r>
      <w:r w:rsidRPr="00B96396">
        <w:rPr>
          <w:sz w:val="20"/>
          <w:szCs w:val="20"/>
          <w:vertAlign w:val="superscript"/>
        </w:rPr>
        <w:t>[1]</w:t>
      </w:r>
    </w:p>
    <w:p w14:paraId="6195CC1E" w14:textId="77777777" w:rsidR="00576539" w:rsidRPr="00576539" w:rsidRDefault="00576539" w:rsidP="00E4279B">
      <w:pPr>
        <w:pStyle w:val="Heading2"/>
        <w:rPr>
          <w:sz w:val="20"/>
          <w:szCs w:val="20"/>
        </w:rPr>
      </w:pPr>
      <w:r w:rsidRPr="00E4279B">
        <w:rPr>
          <w:i/>
          <w:iCs/>
          <w:sz w:val="20"/>
          <w:szCs w:val="20"/>
        </w:rPr>
        <w:t>Software Engineering Intern</w:t>
      </w:r>
      <w:r w:rsidRPr="00576539">
        <w:rPr>
          <w:sz w:val="20"/>
          <w:szCs w:val="20"/>
        </w:rPr>
        <w:t> | Lockheed Martin – Space Systems Company | Summer 2016/2017</w:t>
      </w:r>
    </w:p>
    <w:p w14:paraId="4AC4988E" w14:textId="77777777" w:rsidR="00576539" w:rsidRPr="00576539" w:rsidRDefault="00576539" w:rsidP="00E4279B">
      <w:pPr>
        <w:pStyle w:val="ListBullet"/>
        <w:spacing w:line="288" w:lineRule="auto"/>
        <w:rPr>
          <w:sz w:val="20"/>
          <w:szCs w:val="20"/>
        </w:rPr>
      </w:pPr>
      <w:r w:rsidRPr="00576539">
        <w:rPr>
          <w:sz w:val="20"/>
          <w:szCs w:val="20"/>
        </w:rPr>
        <w:t>Collaborated with a team of software engineers on an independent research and development project</w:t>
      </w:r>
    </w:p>
    <w:p w14:paraId="731D4A83" w14:textId="77777777" w:rsidR="00576539" w:rsidRPr="00576539" w:rsidRDefault="00576539" w:rsidP="00E4279B">
      <w:pPr>
        <w:pStyle w:val="ListBullet"/>
        <w:spacing w:line="288" w:lineRule="auto"/>
        <w:rPr>
          <w:sz w:val="20"/>
          <w:szCs w:val="20"/>
        </w:rPr>
      </w:pPr>
      <w:r w:rsidRPr="00576539">
        <w:rPr>
          <w:sz w:val="20"/>
          <w:szCs w:val="20"/>
        </w:rPr>
        <w:t xml:space="preserve">Created C++ software tools to parse SDAS files of a switch matrix to locate errors in the hardware configuration, return all USB device names, GUIDs and paths to the user </w:t>
      </w:r>
    </w:p>
    <w:p w14:paraId="45C07601" w14:textId="77777777" w:rsidR="00576539" w:rsidRPr="00576539" w:rsidRDefault="00576539" w:rsidP="00E4279B">
      <w:pPr>
        <w:pStyle w:val="ListBullet"/>
        <w:spacing w:line="288" w:lineRule="auto"/>
        <w:rPr>
          <w:sz w:val="20"/>
          <w:szCs w:val="20"/>
        </w:rPr>
      </w:pPr>
      <w:r w:rsidRPr="00576539">
        <w:rPr>
          <w:sz w:val="20"/>
          <w:szCs w:val="20"/>
        </w:rPr>
        <w:t xml:space="preserve">Designed a C++ driver to interface with a Serial I/O SIO4 board using a RS422 communication standard on a </w:t>
      </w:r>
      <w:proofErr w:type="spellStart"/>
      <w:r w:rsidRPr="00576539">
        <w:rPr>
          <w:sz w:val="20"/>
          <w:szCs w:val="20"/>
        </w:rPr>
        <w:t>RedHawk</w:t>
      </w:r>
      <w:proofErr w:type="spellEnd"/>
      <w:r w:rsidRPr="00576539">
        <w:rPr>
          <w:sz w:val="20"/>
          <w:szCs w:val="20"/>
        </w:rPr>
        <w:t xml:space="preserve"> Linux real-time operating system</w:t>
      </w:r>
    </w:p>
    <w:p w14:paraId="037BEC4B" w14:textId="77777777" w:rsidR="00576539" w:rsidRPr="00E4279B" w:rsidRDefault="00576539" w:rsidP="00E4279B">
      <w:pPr>
        <w:pStyle w:val="ListBullet"/>
        <w:rPr>
          <w:sz w:val="20"/>
          <w:szCs w:val="20"/>
        </w:rPr>
      </w:pPr>
      <w:r w:rsidRPr="00576539">
        <w:rPr>
          <w:sz w:val="20"/>
          <w:szCs w:val="20"/>
        </w:rPr>
        <w:t>Utilized the Hardware-in-the-Loop (HWIL) technique to troubleshoot and perform successful transmissions and receptions of data with a serial I/O SIO4 board for an integrated flight simulation</w:t>
      </w:r>
    </w:p>
    <w:p w14:paraId="226F605D" w14:textId="022EF901" w:rsidR="00B2614F" w:rsidRPr="00B2614F" w:rsidRDefault="00E4279B" w:rsidP="00B2614F">
      <w:pPr>
        <w:pStyle w:val="Heading1"/>
      </w:pPr>
      <w:r>
        <w:t>Skills &amp; Relevant Courses</w:t>
      </w:r>
    </w:p>
    <w:p w14:paraId="6E1B4107" w14:textId="77777777" w:rsidR="00B2614F" w:rsidRDefault="00B2614F" w:rsidP="00B2614F">
      <w:pPr>
        <w:pStyle w:val="ListBullet"/>
        <w:rPr>
          <w:sz w:val="20"/>
          <w:szCs w:val="20"/>
        </w:rPr>
        <w:sectPr w:rsidR="00B2614F" w:rsidSect="00874E4C">
          <w:footerReference w:type="default" r:id="rId12"/>
          <w:headerReference w:type="first" r:id="rId13"/>
          <w:footerReference w:type="first" r:id="rId14"/>
          <w:pgSz w:w="12240" w:h="15840"/>
          <w:pgMar w:top="1008" w:right="1152" w:bottom="1152" w:left="1152" w:header="360" w:footer="720" w:gutter="0"/>
          <w:pgNumType w:start="1"/>
          <w:cols w:space="720"/>
          <w:titlePg/>
          <w:docGrid w:linePitch="360"/>
        </w:sectPr>
      </w:pPr>
    </w:p>
    <w:p w14:paraId="25D088F5" w14:textId="73325CB3" w:rsidR="00B2614F" w:rsidRPr="00EF5EA6" w:rsidRDefault="00B2614F" w:rsidP="00B2614F">
      <w:pPr>
        <w:pStyle w:val="ListBullet"/>
        <w:rPr>
          <w:sz w:val="18"/>
          <w:szCs w:val="18"/>
        </w:rPr>
      </w:pPr>
      <w:r w:rsidRPr="00EF5EA6">
        <w:rPr>
          <w:sz w:val="18"/>
          <w:szCs w:val="18"/>
        </w:rPr>
        <w:t>Skilled in C, C++, Java, Python, R, CUDA, OpenMP and Matlab programming languages</w:t>
      </w:r>
    </w:p>
    <w:p w14:paraId="4C22E92F" w14:textId="77777777" w:rsidR="00B2614F" w:rsidRPr="00EF5EA6" w:rsidRDefault="00B2614F" w:rsidP="00B2614F">
      <w:pPr>
        <w:pStyle w:val="ListBullet"/>
        <w:rPr>
          <w:sz w:val="18"/>
          <w:szCs w:val="18"/>
        </w:rPr>
      </w:pPr>
      <w:r w:rsidRPr="00EF5EA6">
        <w:rPr>
          <w:sz w:val="18"/>
          <w:szCs w:val="18"/>
        </w:rPr>
        <w:t>Software Design, Embedded Systems and Computer Architecture, Hardware Security</w:t>
      </w:r>
    </w:p>
    <w:p w14:paraId="7258832B" w14:textId="77777777" w:rsidR="00B2614F" w:rsidRPr="00EF5EA6" w:rsidRDefault="00B2614F" w:rsidP="00B2614F">
      <w:pPr>
        <w:pStyle w:val="ListBullet"/>
        <w:rPr>
          <w:sz w:val="18"/>
          <w:szCs w:val="18"/>
        </w:rPr>
      </w:pPr>
      <w:r w:rsidRPr="00EF5EA6">
        <w:rPr>
          <w:sz w:val="18"/>
          <w:szCs w:val="18"/>
        </w:rPr>
        <w:t>Machine Learning, Image Processing, Data Analytics and Natural Language Processing</w:t>
      </w:r>
    </w:p>
    <w:p w14:paraId="48ACF352" w14:textId="244132BE" w:rsidR="00B2614F" w:rsidRPr="00EF5EA6" w:rsidRDefault="00B2614F" w:rsidP="00B2614F">
      <w:pPr>
        <w:pStyle w:val="ListBullet"/>
        <w:rPr>
          <w:sz w:val="18"/>
          <w:szCs w:val="18"/>
        </w:rPr>
      </w:pPr>
      <w:r w:rsidRPr="00EF5EA6">
        <w:rPr>
          <w:sz w:val="18"/>
          <w:szCs w:val="18"/>
        </w:rPr>
        <w:t>Fundamentals of Biometric Identification</w:t>
      </w:r>
    </w:p>
    <w:p w14:paraId="2DFF5D71" w14:textId="77777777" w:rsidR="00B2614F" w:rsidRPr="00EF5EA6" w:rsidRDefault="00B2614F" w:rsidP="00B2614F">
      <w:pPr>
        <w:pStyle w:val="ListBullet"/>
        <w:rPr>
          <w:sz w:val="18"/>
          <w:szCs w:val="18"/>
        </w:rPr>
      </w:pPr>
      <w:r w:rsidRPr="00EF5EA6">
        <w:rPr>
          <w:sz w:val="18"/>
          <w:szCs w:val="18"/>
        </w:rPr>
        <w:t>Advanced conversational Spanish</w:t>
      </w:r>
    </w:p>
    <w:p w14:paraId="3754E711" w14:textId="629FAAFC" w:rsidR="00B2614F" w:rsidRDefault="00B2614F" w:rsidP="00463C9E">
      <w:pPr>
        <w:pStyle w:val="Heading1"/>
        <w:sectPr w:rsidR="00B2614F" w:rsidSect="00B2614F">
          <w:type w:val="continuous"/>
          <w:pgSz w:w="12240" w:h="15840"/>
          <w:pgMar w:top="1008" w:right="1152" w:bottom="1152" w:left="1152" w:header="360" w:footer="720" w:gutter="0"/>
          <w:pgNumType w:start="1"/>
          <w:cols w:num="2" w:space="720"/>
          <w:titlePg/>
          <w:docGrid w:linePitch="360"/>
        </w:sectPr>
      </w:pPr>
    </w:p>
    <w:p w14:paraId="6DD4E2DB" w14:textId="544006E2" w:rsidR="00254D35" w:rsidRDefault="00254D35" w:rsidP="00463C9E">
      <w:pPr>
        <w:pStyle w:val="Heading1"/>
      </w:pPr>
      <w:r>
        <w:t>Honors, Leadership &amp; Activities</w:t>
      </w:r>
    </w:p>
    <w:p w14:paraId="296A5DC9" w14:textId="77777777" w:rsidR="00EC291A" w:rsidRDefault="00EC291A" w:rsidP="00845E2A">
      <w:pPr>
        <w:pStyle w:val="ListBullet"/>
        <w:rPr>
          <w:sz w:val="20"/>
          <w:szCs w:val="20"/>
        </w:rPr>
        <w:sectPr w:rsidR="00EC291A" w:rsidSect="00951BD8">
          <w:type w:val="continuous"/>
          <w:pgSz w:w="12240" w:h="15840"/>
          <w:pgMar w:top="1008" w:right="1152" w:bottom="1152" w:left="1152" w:header="720" w:footer="720" w:gutter="0"/>
          <w:pgNumType w:start="1"/>
          <w:cols w:space="720"/>
          <w:titlePg/>
          <w:docGrid w:linePitch="360"/>
        </w:sectPr>
      </w:pPr>
    </w:p>
    <w:p w14:paraId="6616C742" w14:textId="14CF4CA8" w:rsidR="00845E2A" w:rsidRPr="00EF5EA6" w:rsidRDefault="00845E2A" w:rsidP="00845E2A">
      <w:pPr>
        <w:pStyle w:val="ListBullet"/>
        <w:rPr>
          <w:sz w:val="18"/>
          <w:szCs w:val="18"/>
        </w:rPr>
      </w:pPr>
      <w:r w:rsidRPr="00EF5EA6">
        <w:rPr>
          <w:sz w:val="18"/>
          <w:szCs w:val="18"/>
        </w:rPr>
        <w:t xml:space="preserve">GEM Full Science </w:t>
      </w:r>
      <w:r w:rsidR="00A2467B" w:rsidRPr="00EF5EA6">
        <w:rPr>
          <w:sz w:val="18"/>
          <w:szCs w:val="18"/>
        </w:rPr>
        <w:t>Fellow</w:t>
      </w:r>
      <w:r w:rsidRPr="00EF5EA6">
        <w:rPr>
          <w:sz w:val="18"/>
          <w:szCs w:val="18"/>
        </w:rPr>
        <w:t xml:space="preserve"> 2020</w:t>
      </w:r>
    </w:p>
    <w:p w14:paraId="12E71050" w14:textId="77777777" w:rsidR="00845E2A" w:rsidRPr="00EF5EA6" w:rsidRDefault="00845E2A" w:rsidP="00845E2A">
      <w:pPr>
        <w:pStyle w:val="ListBullet"/>
        <w:rPr>
          <w:sz w:val="18"/>
          <w:szCs w:val="18"/>
        </w:rPr>
      </w:pPr>
      <w:r w:rsidRPr="00EF5EA6">
        <w:rPr>
          <w:sz w:val="18"/>
          <w:szCs w:val="18"/>
        </w:rPr>
        <w:t>Univ. of Florida Graduate Research Assistantship Award</w:t>
      </w:r>
    </w:p>
    <w:p w14:paraId="45697EAA" w14:textId="77777777" w:rsidR="00845E2A" w:rsidRPr="00EF5EA6" w:rsidRDefault="00845E2A" w:rsidP="00845E2A">
      <w:pPr>
        <w:pStyle w:val="ListBullet"/>
        <w:rPr>
          <w:sz w:val="18"/>
          <w:szCs w:val="18"/>
        </w:rPr>
      </w:pPr>
      <w:r w:rsidRPr="00EF5EA6">
        <w:rPr>
          <w:sz w:val="18"/>
          <w:szCs w:val="18"/>
        </w:rPr>
        <w:t xml:space="preserve">Univ. of Florida ECE Ambassador </w:t>
      </w:r>
      <w:r w:rsidRPr="00EF5EA6">
        <w:rPr>
          <w:sz w:val="16"/>
          <w:szCs w:val="16"/>
        </w:rPr>
        <w:t>(2020 – Present)</w:t>
      </w:r>
    </w:p>
    <w:p w14:paraId="7B2D2309" w14:textId="77777777" w:rsidR="00845E2A" w:rsidRPr="00EF5EA6" w:rsidRDefault="00845E2A" w:rsidP="00845E2A">
      <w:pPr>
        <w:pStyle w:val="ListBullet"/>
        <w:rPr>
          <w:sz w:val="18"/>
          <w:szCs w:val="18"/>
        </w:rPr>
      </w:pPr>
      <w:r w:rsidRPr="00EF5EA6">
        <w:rPr>
          <w:sz w:val="18"/>
          <w:szCs w:val="18"/>
        </w:rPr>
        <w:t>Univ. of Missouri, Celebration of Women in Engineering Honoree 2016</w:t>
      </w:r>
    </w:p>
    <w:p w14:paraId="5DF0438A" w14:textId="77777777" w:rsidR="003A3A02" w:rsidRDefault="00845E2A" w:rsidP="006C0822">
      <w:pPr>
        <w:pStyle w:val="ListBullet"/>
        <w:rPr>
          <w:sz w:val="18"/>
          <w:szCs w:val="18"/>
        </w:rPr>
      </w:pPr>
      <w:r w:rsidRPr="003A3A02">
        <w:rPr>
          <w:sz w:val="18"/>
          <w:szCs w:val="18"/>
        </w:rPr>
        <w:t xml:space="preserve">Univ. of Missouri Dean’s Lists </w:t>
      </w:r>
      <w:r w:rsidRPr="003A3A02">
        <w:rPr>
          <w:sz w:val="16"/>
          <w:szCs w:val="16"/>
        </w:rPr>
        <w:t>(Fall 2014, 2016)</w:t>
      </w:r>
    </w:p>
    <w:p w14:paraId="5EB8BD23" w14:textId="527D9B68" w:rsidR="00845E2A" w:rsidRPr="003A3A02" w:rsidRDefault="00845E2A" w:rsidP="006C0822">
      <w:pPr>
        <w:pStyle w:val="ListBullet"/>
        <w:rPr>
          <w:sz w:val="18"/>
          <w:szCs w:val="18"/>
        </w:rPr>
      </w:pPr>
      <w:r w:rsidRPr="003A3A02">
        <w:rPr>
          <w:sz w:val="18"/>
          <w:szCs w:val="18"/>
        </w:rPr>
        <w:t xml:space="preserve">Mizzou IEEE Secretary </w:t>
      </w:r>
      <w:r w:rsidRPr="003A3A02">
        <w:rPr>
          <w:sz w:val="16"/>
          <w:szCs w:val="16"/>
        </w:rPr>
        <w:t>(2015</w:t>
      </w:r>
      <w:r w:rsidR="00DC07DC">
        <w:rPr>
          <w:sz w:val="16"/>
          <w:szCs w:val="16"/>
        </w:rPr>
        <w:t xml:space="preserve"> – </w:t>
      </w:r>
      <w:r w:rsidRPr="003A3A02">
        <w:rPr>
          <w:sz w:val="16"/>
          <w:szCs w:val="16"/>
        </w:rPr>
        <w:t>2016)</w:t>
      </w:r>
    </w:p>
    <w:p w14:paraId="703CC419" w14:textId="3ABC3C22" w:rsidR="00845E2A" w:rsidRPr="003A3A02" w:rsidRDefault="00845E2A" w:rsidP="00845E2A">
      <w:pPr>
        <w:pStyle w:val="ListBullet"/>
        <w:rPr>
          <w:sz w:val="14"/>
          <w:szCs w:val="14"/>
        </w:rPr>
      </w:pPr>
      <w:r w:rsidRPr="00EF5EA6">
        <w:rPr>
          <w:sz w:val="18"/>
          <w:szCs w:val="18"/>
        </w:rPr>
        <w:t xml:space="preserve">Mizzou IEEE Treasurer </w:t>
      </w:r>
      <w:r w:rsidRPr="00EF5EA6">
        <w:rPr>
          <w:sz w:val="16"/>
          <w:szCs w:val="16"/>
        </w:rPr>
        <w:t>(2016</w:t>
      </w:r>
      <w:r w:rsidR="00DC07DC">
        <w:rPr>
          <w:sz w:val="16"/>
          <w:szCs w:val="16"/>
        </w:rPr>
        <w:t xml:space="preserve"> – </w:t>
      </w:r>
      <w:r w:rsidRPr="00EF5EA6">
        <w:rPr>
          <w:sz w:val="16"/>
          <w:szCs w:val="16"/>
        </w:rPr>
        <w:t>2017)</w:t>
      </w:r>
    </w:p>
    <w:p w14:paraId="37A52ACC" w14:textId="3937AAEE" w:rsidR="003A3A02" w:rsidRPr="003A3A02" w:rsidRDefault="003A3A02" w:rsidP="003A3A02">
      <w:pPr>
        <w:pStyle w:val="ListBullet"/>
        <w:rPr>
          <w:sz w:val="18"/>
          <w:szCs w:val="18"/>
        </w:rPr>
      </w:pPr>
      <w:r w:rsidRPr="00EF5EA6">
        <w:rPr>
          <w:sz w:val="18"/>
          <w:szCs w:val="18"/>
        </w:rPr>
        <w:t xml:space="preserve">Univ. of Missouri Engineering Ambassador </w:t>
      </w:r>
      <w:r w:rsidRPr="00EF5EA6">
        <w:rPr>
          <w:sz w:val="16"/>
          <w:szCs w:val="16"/>
        </w:rPr>
        <w:t>(2014</w:t>
      </w:r>
      <w:r w:rsidR="00DC07DC">
        <w:rPr>
          <w:sz w:val="16"/>
          <w:szCs w:val="16"/>
        </w:rPr>
        <w:t xml:space="preserve"> – </w:t>
      </w:r>
      <w:r w:rsidRPr="00EF5EA6">
        <w:rPr>
          <w:sz w:val="16"/>
          <w:szCs w:val="16"/>
        </w:rPr>
        <w:t>2015)</w:t>
      </w:r>
    </w:p>
    <w:p w14:paraId="663BF1DC" w14:textId="037EEF01" w:rsidR="00845E2A" w:rsidRPr="00EF5EA6" w:rsidRDefault="00845E2A" w:rsidP="00845E2A">
      <w:pPr>
        <w:pStyle w:val="ListBullet"/>
        <w:rPr>
          <w:sz w:val="18"/>
          <w:szCs w:val="18"/>
        </w:rPr>
      </w:pPr>
      <w:r w:rsidRPr="00EF5EA6">
        <w:rPr>
          <w:sz w:val="18"/>
          <w:szCs w:val="18"/>
        </w:rPr>
        <w:t xml:space="preserve">Griffiths Leadership Society of Women </w:t>
      </w:r>
      <w:r w:rsidRPr="00EF5EA6">
        <w:rPr>
          <w:sz w:val="16"/>
          <w:szCs w:val="16"/>
        </w:rPr>
        <w:t>(2014</w:t>
      </w:r>
      <w:r w:rsidR="00DC07DC">
        <w:rPr>
          <w:sz w:val="16"/>
          <w:szCs w:val="16"/>
        </w:rPr>
        <w:t xml:space="preserve"> – </w:t>
      </w:r>
      <w:r w:rsidRPr="00EF5EA6">
        <w:rPr>
          <w:sz w:val="16"/>
          <w:szCs w:val="16"/>
        </w:rPr>
        <w:t>Present)</w:t>
      </w:r>
    </w:p>
    <w:p w14:paraId="442B5B9E" w14:textId="2E0993CB" w:rsidR="00EC291A" w:rsidRPr="00EF5EA6" w:rsidRDefault="00845E2A" w:rsidP="00297B3F">
      <w:pPr>
        <w:pStyle w:val="ListBullet"/>
        <w:rPr>
          <w:sz w:val="18"/>
          <w:szCs w:val="18"/>
        </w:rPr>
        <w:sectPr w:rsidR="00EC291A" w:rsidRPr="00EF5EA6" w:rsidSect="00EC291A">
          <w:type w:val="continuous"/>
          <w:pgSz w:w="12240" w:h="15840"/>
          <w:pgMar w:top="1008" w:right="1152" w:bottom="1152" w:left="1152" w:header="720" w:footer="720" w:gutter="0"/>
          <w:pgNumType w:start="1"/>
          <w:cols w:num="2" w:space="720"/>
          <w:titlePg/>
          <w:docGrid w:linePitch="360"/>
        </w:sectPr>
      </w:pPr>
      <w:r w:rsidRPr="00EF5EA6">
        <w:rPr>
          <w:sz w:val="18"/>
          <w:szCs w:val="18"/>
        </w:rPr>
        <w:t xml:space="preserve">National Society of Black Engineers </w:t>
      </w:r>
      <w:r w:rsidRPr="00EF5EA6">
        <w:rPr>
          <w:sz w:val="16"/>
          <w:szCs w:val="16"/>
        </w:rPr>
        <w:t>(2012</w:t>
      </w:r>
      <w:r w:rsidR="00DC07DC">
        <w:rPr>
          <w:sz w:val="16"/>
          <w:szCs w:val="16"/>
        </w:rPr>
        <w:t xml:space="preserve"> – </w:t>
      </w:r>
      <w:r w:rsidRPr="00EF5EA6">
        <w:rPr>
          <w:sz w:val="16"/>
          <w:szCs w:val="16"/>
        </w:rPr>
        <w:t>Present</w:t>
      </w:r>
      <w:r w:rsidR="00773CB8">
        <w:rPr>
          <w:sz w:val="16"/>
          <w:szCs w:val="16"/>
        </w:rPr>
        <w:t>)</w:t>
      </w:r>
    </w:p>
    <w:p w14:paraId="2B177247" w14:textId="709CA323" w:rsidR="00463C9E" w:rsidRPr="001B29CF" w:rsidRDefault="00463C9E" w:rsidP="00297B3F">
      <w:pPr>
        <w:pStyle w:val="ListBullet"/>
        <w:numPr>
          <w:ilvl w:val="0"/>
          <w:numId w:val="0"/>
        </w:numPr>
      </w:pPr>
    </w:p>
    <w:sectPr w:rsidR="00463C9E" w:rsidRPr="001B29CF" w:rsidSect="00951BD8">
      <w:type w:val="continuous"/>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CC788" w14:textId="77777777" w:rsidR="00C64E11" w:rsidRDefault="00C64E11">
      <w:pPr>
        <w:spacing w:after="0"/>
      </w:pPr>
      <w:r>
        <w:separator/>
      </w:r>
    </w:p>
  </w:endnote>
  <w:endnote w:type="continuationSeparator" w:id="0">
    <w:p w14:paraId="15D29C97" w14:textId="77777777" w:rsidR="00C64E11" w:rsidRDefault="00C64E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GMinchoB">
    <w:altName w:val="Yu Mincho Demibold"/>
    <w:panose1 w:val="020B0604020202020204"/>
    <w:charset w:val="80"/>
    <w:family w:val="roman"/>
    <w:notTrueType/>
    <w:pitch w:val="default"/>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92641"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p w14:paraId="693D806D" w14:textId="77777777" w:rsidR="002D5758" w:rsidRDefault="002D575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EB862" w14:textId="77777777" w:rsidR="00576539" w:rsidRPr="00C808C9" w:rsidRDefault="00576539" w:rsidP="00E4279B">
    <w:pPr>
      <w:pStyle w:val="Footer"/>
      <w:jc w:val="left"/>
      <w:rPr>
        <w:rFonts w:ascii="Cambria" w:hAnsi="Cambria"/>
        <w:color w:val="auto"/>
        <w:sz w:val="16"/>
        <w:szCs w:val="16"/>
      </w:rPr>
    </w:pPr>
    <w:r w:rsidRPr="00C808C9">
      <w:rPr>
        <w:rFonts w:ascii="Cambria" w:hAnsi="Cambria"/>
        <w:color w:val="auto"/>
        <w:sz w:val="16"/>
        <w:szCs w:val="16"/>
        <w:vertAlign w:val="superscript"/>
      </w:rPr>
      <w:t xml:space="preserve">[1] </w:t>
    </w:r>
    <w:r w:rsidRPr="00C808C9">
      <w:rPr>
        <w:rFonts w:ascii="Cambria" w:hAnsi="Cambria"/>
        <w:b/>
        <w:color w:val="auto"/>
        <w:sz w:val="16"/>
        <w:szCs w:val="16"/>
      </w:rPr>
      <w:t>P. Lyons</w:t>
    </w:r>
    <w:r w:rsidRPr="00C808C9">
      <w:rPr>
        <w:rFonts w:ascii="Cambria" w:hAnsi="Cambria"/>
        <w:color w:val="auto"/>
        <w:sz w:val="16"/>
        <w:szCs w:val="16"/>
      </w:rPr>
      <w:t xml:space="preserve">, D. Suen, A. </w:t>
    </w:r>
    <w:proofErr w:type="spellStart"/>
    <w:r w:rsidRPr="00C808C9">
      <w:rPr>
        <w:rFonts w:ascii="Cambria" w:hAnsi="Cambria"/>
        <w:color w:val="auto"/>
        <w:sz w:val="16"/>
        <w:szCs w:val="16"/>
      </w:rPr>
      <w:t>Galusha</w:t>
    </w:r>
    <w:proofErr w:type="spellEnd"/>
    <w:r w:rsidRPr="00C808C9">
      <w:rPr>
        <w:rFonts w:ascii="Cambria" w:hAnsi="Cambria"/>
        <w:color w:val="auto"/>
        <w:sz w:val="16"/>
        <w:szCs w:val="16"/>
      </w:rPr>
      <w:t xml:space="preserve">, A. </w:t>
    </w:r>
    <w:proofErr w:type="spellStart"/>
    <w:r w:rsidRPr="00C808C9">
      <w:rPr>
        <w:rFonts w:ascii="Cambria" w:hAnsi="Cambria"/>
        <w:color w:val="auto"/>
        <w:sz w:val="16"/>
        <w:szCs w:val="16"/>
      </w:rPr>
      <w:t>Zare</w:t>
    </w:r>
    <w:proofErr w:type="spellEnd"/>
    <w:r w:rsidRPr="00C808C9">
      <w:rPr>
        <w:rFonts w:ascii="Cambria" w:hAnsi="Cambria"/>
        <w:color w:val="auto"/>
        <w:sz w:val="16"/>
        <w:szCs w:val="16"/>
      </w:rPr>
      <w:t>, and J. Keller, “Comparison of Prescreening Algorithms for Target Detection in Synthetic Aperture Sonar Imagery” in Proc. SPIE 10628, Detection and Sensing of Mines, Explosive Objects, and Obscured Targets XXIII, 2018. https://faculty.eng.ufl.edu/machine-learning/2018/03/lyons2018ace/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381E5C" w14:textId="77777777" w:rsidR="00C64E11" w:rsidRDefault="00C64E11">
      <w:pPr>
        <w:spacing w:after="0"/>
      </w:pPr>
      <w:r>
        <w:separator/>
      </w:r>
    </w:p>
  </w:footnote>
  <w:footnote w:type="continuationSeparator" w:id="0">
    <w:p w14:paraId="7FD2DC0A" w14:textId="77777777" w:rsidR="00C64E11" w:rsidRDefault="00C64E1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0C197" w14:textId="77777777" w:rsidR="00833BA2" w:rsidRPr="00212A31" w:rsidRDefault="00833BA2" w:rsidP="00634370">
    <w:pPr>
      <w:contextualSpacing/>
      <w:rPr>
        <w:b/>
        <w:bCs/>
        <w:color w:val="auto"/>
        <w:sz w:val="18"/>
        <w:szCs w:val="18"/>
      </w:rPr>
    </w:pPr>
  </w:p>
  <w:p w14:paraId="5F721DBF" w14:textId="7DF7062D" w:rsidR="00381E91" w:rsidRDefault="008C2282" w:rsidP="00634370">
    <w:pPr>
      <w:contextualSpacing/>
      <w:rPr>
        <w:b/>
        <w:bCs/>
        <w:color w:val="auto"/>
        <w:sz w:val="18"/>
        <w:szCs w:val="18"/>
      </w:rPr>
    </w:pPr>
    <w:r w:rsidRPr="00212A31">
      <w:rPr>
        <w:b/>
        <w:bCs/>
        <w:color w:val="auto"/>
        <w:sz w:val="18"/>
        <w:szCs w:val="18"/>
      </w:rPr>
      <w:t xml:space="preserve">Current: </w:t>
    </w:r>
    <w:r w:rsidRPr="00381E91">
      <w:rPr>
        <w:color w:val="auto"/>
        <w:sz w:val="18"/>
        <w:szCs w:val="18"/>
      </w:rPr>
      <w:t>Gainesville, Florida</w:t>
    </w:r>
    <w:r w:rsidR="00381E91">
      <w:rPr>
        <w:b/>
        <w:bCs/>
        <w:color w:val="auto"/>
        <w:sz w:val="18"/>
        <w:szCs w:val="18"/>
      </w:rPr>
      <w:tab/>
    </w:r>
    <w:r w:rsidR="00381E91">
      <w:rPr>
        <w:b/>
        <w:bCs/>
        <w:color w:val="auto"/>
        <w:sz w:val="18"/>
        <w:szCs w:val="18"/>
      </w:rPr>
      <w:tab/>
    </w:r>
    <w:r w:rsidR="00381E91">
      <w:rPr>
        <w:b/>
        <w:bCs/>
        <w:color w:val="auto"/>
        <w:sz w:val="18"/>
        <w:szCs w:val="18"/>
      </w:rPr>
      <w:tab/>
    </w:r>
    <w:r w:rsidR="00381E91">
      <w:rPr>
        <w:b/>
        <w:bCs/>
        <w:color w:val="auto"/>
        <w:sz w:val="18"/>
        <w:szCs w:val="18"/>
      </w:rPr>
      <w:tab/>
    </w:r>
    <w:r w:rsidR="00381E91">
      <w:rPr>
        <w:b/>
        <w:bCs/>
        <w:color w:val="auto"/>
        <w:sz w:val="18"/>
        <w:szCs w:val="18"/>
      </w:rPr>
      <w:tab/>
      <w:t xml:space="preserve">Email: </w:t>
    </w:r>
    <w:r w:rsidR="00381E91" w:rsidRPr="00381E91">
      <w:rPr>
        <w:color w:val="auto"/>
        <w:sz w:val="18"/>
        <w:szCs w:val="18"/>
      </w:rPr>
      <w:t>plyons126@outlook.com</w:t>
    </w:r>
    <w:r w:rsidR="00381E91">
      <w:rPr>
        <w:b/>
        <w:bCs/>
        <w:color w:val="auto"/>
        <w:sz w:val="18"/>
        <w:szCs w:val="18"/>
      </w:rPr>
      <w:tab/>
    </w:r>
  </w:p>
  <w:p w14:paraId="59F78B1C" w14:textId="5DD18B00" w:rsidR="008C2282" w:rsidRPr="00212A31" w:rsidRDefault="008C2282" w:rsidP="00381E91">
    <w:pPr>
      <w:contextualSpacing/>
      <w:rPr>
        <w:b/>
        <w:bCs/>
        <w:color w:val="auto"/>
        <w:sz w:val="18"/>
        <w:szCs w:val="18"/>
      </w:rPr>
    </w:pPr>
    <w:r w:rsidRPr="00212A31">
      <w:rPr>
        <w:b/>
        <w:bCs/>
        <w:color w:val="auto"/>
        <w:sz w:val="18"/>
        <w:szCs w:val="18"/>
      </w:rPr>
      <w:t xml:space="preserve">Home: </w:t>
    </w:r>
    <w:r w:rsidR="00F5756F" w:rsidRPr="00381E91">
      <w:rPr>
        <w:color w:val="auto"/>
        <w:sz w:val="18"/>
        <w:szCs w:val="18"/>
      </w:rPr>
      <w:t>Chicago, Illinois</w:t>
    </w:r>
    <w:r w:rsidR="00381E91">
      <w:rPr>
        <w:b/>
        <w:bCs/>
        <w:color w:val="auto"/>
        <w:sz w:val="18"/>
        <w:szCs w:val="18"/>
      </w:rPr>
      <w:tab/>
    </w:r>
    <w:r w:rsidR="00D7079F" w:rsidRPr="00212A31">
      <w:rPr>
        <w:b/>
        <w:bCs/>
        <w:color w:val="auto"/>
        <w:sz w:val="18"/>
        <w:szCs w:val="18"/>
      </w:rPr>
      <w:tab/>
    </w:r>
    <w:r w:rsidR="00381E91">
      <w:rPr>
        <w:b/>
        <w:bCs/>
        <w:color w:val="auto"/>
        <w:sz w:val="18"/>
        <w:szCs w:val="18"/>
      </w:rPr>
      <w:tab/>
    </w:r>
    <w:r w:rsidR="00381E91">
      <w:rPr>
        <w:b/>
        <w:bCs/>
        <w:color w:val="auto"/>
        <w:sz w:val="18"/>
        <w:szCs w:val="18"/>
      </w:rPr>
      <w:tab/>
    </w:r>
    <w:r w:rsidR="00381E91">
      <w:rPr>
        <w:b/>
        <w:bCs/>
        <w:color w:val="auto"/>
        <w:sz w:val="18"/>
        <w:szCs w:val="18"/>
      </w:rPr>
      <w:tab/>
    </w:r>
    <w:r w:rsidR="00381E91">
      <w:rPr>
        <w:b/>
        <w:bCs/>
        <w:color w:val="auto"/>
        <w:sz w:val="18"/>
        <w:szCs w:val="18"/>
      </w:rPr>
      <w:tab/>
      <w:t xml:space="preserve">Cell: </w:t>
    </w:r>
    <w:r w:rsidR="00FF6EC1" w:rsidRPr="00381E91">
      <w:rPr>
        <w:color w:val="auto"/>
        <w:sz w:val="18"/>
        <w:szCs w:val="18"/>
      </w:rPr>
      <w:t>312.208.3275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48031E"/>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61E12FF"/>
    <w:multiLevelType w:val="hybridMultilevel"/>
    <w:tmpl w:val="065409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0"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2"/>
  </w:num>
  <w:num w:numId="17">
    <w:abstractNumId w:val="15"/>
  </w:num>
  <w:num w:numId="18">
    <w:abstractNumId w:val="10"/>
  </w:num>
  <w:num w:numId="19">
    <w:abstractNumId w:val="20"/>
  </w:num>
  <w:num w:numId="20">
    <w:abstractNumId w:val="17"/>
  </w:num>
  <w:num w:numId="21">
    <w:abstractNumId w:val="11"/>
  </w:num>
  <w:num w:numId="22">
    <w:abstractNumId w:val="14"/>
  </w:num>
  <w:num w:numId="23">
    <w:abstractNumId w:val="19"/>
  </w:num>
  <w:num w:numId="24">
    <w:abstractNumId w:val="18"/>
  </w:num>
  <w:num w:numId="25">
    <w:abstractNumId w:val="11"/>
  </w:num>
  <w:num w:numId="26">
    <w:abstractNumId w:val="11"/>
  </w:num>
  <w:num w:numId="27">
    <w:abstractNumId w:val="11"/>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401"/>
    <w:rsid w:val="00030B34"/>
    <w:rsid w:val="000314D6"/>
    <w:rsid w:val="00031782"/>
    <w:rsid w:val="00033D7E"/>
    <w:rsid w:val="00050619"/>
    <w:rsid w:val="000A4F59"/>
    <w:rsid w:val="000A6DC8"/>
    <w:rsid w:val="000C6DE2"/>
    <w:rsid w:val="000D1C57"/>
    <w:rsid w:val="000F6885"/>
    <w:rsid w:val="0010597E"/>
    <w:rsid w:val="00141A4C"/>
    <w:rsid w:val="001970FA"/>
    <w:rsid w:val="001B29CF"/>
    <w:rsid w:val="001D40EF"/>
    <w:rsid w:val="001E3469"/>
    <w:rsid w:val="00212A31"/>
    <w:rsid w:val="002472D2"/>
    <w:rsid w:val="00254D35"/>
    <w:rsid w:val="00275025"/>
    <w:rsid w:val="0028220F"/>
    <w:rsid w:val="00291518"/>
    <w:rsid w:val="00297B3F"/>
    <w:rsid w:val="002A2077"/>
    <w:rsid w:val="002D5758"/>
    <w:rsid w:val="003222CC"/>
    <w:rsid w:val="00323C61"/>
    <w:rsid w:val="0032586A"/>
    <w:rsid w:val="00356C14"/>
    <w:rsid w:val="00366324"/>
    <w:rsid w:val="00373B15"/>
    <w:rsid w:val="00381E91"/>
    <w:rsid w:val="003A3A02"/>
    <w:rsid w:val="003C1ABF"/>
    <w:rsid w:val="003D6F69"/>
    <w:rsid w:val="003E5053"/>
    <w:rsid w:val="003E6044"/>
    <w:rsid w:val="003F3ADA"/>
    <w:rsid w:val="003F41EE"/>
    <w:rsid w:val="00422190"/>
    <w:rsid w:val="00463C9E"/>
    <w:rsid w:val="00467B44"/>
    <w:rsid w:val="00483959"/>
    <w:rsid w:val="004A0701"/>
    <w:rsid w:val="004B6A99"/>
    <w:rsid w:val="004C4BAE"/>
    <w:rsid w:val="004C7B4F"/>
    <w:rsid w:val="00571D9B"/>
    <w:rsid w:val="00576539"/>
    <w:rsid w:val="005D1401"/>
    <w:rsid w:val="005F7423"/>
    <w:rsid w:val="00605B2A"/>
    <w:rsid w:val="00615502"/>
    <w:rsid w:val="00617B26"/>
    <w:rsid w:val="006270A9"/>
    <w:rsid w:val="00634370"/>
    <w:rsid w:val="00640257"/>
    <w:rsid w:val="00675956"/>
    <w:rsid w:val="00681034"/>
    <w:rsid w:val="006A08BB"/>
    <w:rsid w:val="006B131A"/>
    <w:rsid w:val="006E43C9"/>
    <w:rsid w:val="00727D9D"/>
    <w:rsid w:val="00740A44"/>
    <w:rsid w:val="00773CB8"/>
    <w:rsid w:val="007968E7"/>
    <w:rsid w:val="007C2E1D"/>
    <w:rsid w:val="007D0771"/>
    <w:rsid w:val="007E61C2"/>
    <w:rsid w:val="00816216"/>
    <w:rsid w:val="00816702"/>
    <w:rsid w:val="00833BA2"/>
    <w:rsid w:val="00845E2A"/>
    <w:rsid w:val="00874E4C"/>
    <w:rsid w:val="0087734B"/>
    <w:rsid w:val="008C2282"/>
    <w:rsid w:val="008F5AD5"/>
    <w:rsid w:val="009133C8"/>
    <w:rsid w:val="00924E13"/>
    <w:rsid w:val="00951BD8"/>
    <w:rsid w:val="0096202E"/>
    <w:rsid w:val="00965974"/>
    <w:rsid w:val="0096652A"/>
    <w:rsid w:val="00976AD3"/>
    <w:rsid w:val="009B6F71"/>
    <w:rsid w:val="009B7A65"/>
    <w:rsid w:val="009D5933"/>
    <w:rsid w:val="009E1416"/>
    <w:rsid w:val="009E529A"/>
    <w:rsid w:val="00A153B9"/>
    <w:rsid w:val="00A2467B"/>
    <w:rsid w:val="00A272A1"/>
    <w:rsid w:val="00A30FEB"/>
    <w:rsid w:val="00A34A09"/>
    <w:rsid w:val="00A5047A"/>
    <w:rsid w:val="00A648F9"/>
    <w:rsid w:val="00A77073"/>
    <w:rsid w:val="00A93BC5"/>
    <w:rsid w:val="00AB5028"/>
    <w:rsid w:val="00AC7CBB"/>
    <w:rsid w:val="00AF4D0F"/>
    <w:rsid w:val="00B0075D"/>
    <w:rsid w:val="00B177CC"/>
    <w:rsid w:val="00B2614F"/>
    <w:rsid w:val="00B26561"/>
    <w:rsid w:val="00B71E83"/>
    <w:rsid w:val="00B96396"/>
    <w:rsid w:val="00BB4BA0"/>
    <w:rsid w:val="00BC6E2A"/>
    <w:rsid w:val="00BD768D"/>
    <w:rsid w:val="00BE0482"/>
    <w:rsid w:val="00BE68DD"/>
    <w:rsid w:val="00BF5768"/>
    <w:rsid w:val="00C078CF"/>
    <w:rsid w:val="00C32D44"/>
    <w:rsid w:val="00C5665E"/>
    <w:rsid w:val="00C61F8E"/>
    <w:rsid w:val="00C64E11"/>
    <w:rsid w:val="00C806A2"/>
    <w:rsid w:val="00C808C9"/>
    <w:rsid w:val="00C81C64"/>
    <w:rsid w:val="00CB7284"/>
    <w:rsid w:val="00D01072"/>
    <w:rsid w:val="00D11434"/>
    <w:rsid w:val="00D20A8D"/>
    <w:rsid w:val="00D21D33"/>
    <w:rsid w:val="00D3275D"/>
    <w:rsid w:val="00D52D47"/>
    <w:rsid w:val="00D7079F"/>
    <w:rsid w:val="00D74E68"/>
    <w:rsid w:val="00DC07DC"/>
    <w:rsid w:val="00E36EA3"/>
    <w:rsid w:val="00E4279B"/>
    <w:rsid w:val="00E57563"/>
    <w:rsid w:val="00E77DA8"/>
    <w:rsid w:val="00E83E4B"/>
    <w:rsid w:val="00E90DCC"/>
    <w:rsid w:val="00EA574E"/>
    <w:rsid w:val="00EC291A"/>
    <w:rsid w:val="00EE388D"/>
    <w:rsid w:val="00EF5318"/>
    <w:rsid w:val="00EF5EA6"/>
    <w:rsid w:val="00F5756F"/>
    <w:rsid w:val="00F66A85"/>
    <w:rsid w:val="00F954DB"/>
    <w:rsid w:val="00FA4386"/>
    <w:rsid w:val="00FF6E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B285E"/>
  <w15:chartTrackingRefBased/>
  <w15:docId w15:val="{B7E664E1-5C7E-46AB-AB8E-AEBF39E82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79B"/>
    <w:pPr>
      <w:spacing w:after="120"/>
    </w:pPr>
  </w:style>
  <w:style w:type="paragraph" w:styleId="Heading1">
    <w:name w:val="heading 1"/>
    <w:basedOn w:val="Normal"/>
    <w:link w:val="Heading1Char"/>
    <w:autoRedefine/>
    <w:uiPriority w:val="9"/>
    <w:qFormat/>
    <w:rsid w:val="00E4279B"/>
    <w:pPr>
      <w:keepNext/>
      <w:keepLines/>
      <w:spacing w:before="120" w:after="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autoRedefine/>
    <w:uiPriority w:val="9"/>
    <w:unhideWhenUsed/>
    <w:qFormat/>
    <w:rsid w:val="005D1401"/>
    <w:pPr>
      <w:keepNext/>
      <w:keepLines/>
      <w:spacing w:before="60" w:after="40"/>
      <w:contextualSpacing/>
      <w:outlineLvl w:val="1"/>
    </w:pPr>
    <w:rPr>
      <w:rFonts w:asciiTheme="majorHAnsi" w:eastAsiaTheme="majorEastAsia" w:hAnsiTheme="majorHAnsi" w:cstheme="majorBidi"/>
      <w:b/>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
    <w:qFormat/>
    <w:rsid w:val="00E4279B"/>
    <w:pPr>
      <w:pBdr>
        <w:bottom w:val="single" w:sz="12" w:space="4" w:color="39A5B7" w:themeColor="accent1"/>
      </w:pBdr>
      <w:contextualSpacing/>
    </w:pPr>
    <w:rPr>
      <w:rFonts w:asciiTheme="majorHAnsi" w:eastAsiaTheme="majorEastAsia" w:hAnsiTheme="majorHAnsi" w:cstheme="majorBidi"/>
      <w:color w:val="2A7B88" w:themeColor="accent1" w:themeShade="BF"/>
      <w:kern w:val="28"/>
      <w:sz w:val="48"/>
      <w:szCs w:val="18"/>
    </w:rPr>
  </w:style>
  <w:style w:type="character" w:customStyle="1" w:styleId="TitleChar">
    <w:name w:val="Title Char"/>
    <w:basedOn w:val="DefaultParagraphFont"/>
    <w:link w:val="Title"/>
    <w:uiPriority w:val="1"/>
    <w:rsid w:val="00E4279B"/>
    <w:rPr>
      <w:rFonts w:asciiTheme="majorHAnsi" w:eastAsiaTheme="majorEastAsia" w:hAnsiTheme="majorHAnsi" w:cstheme="majorBidi"/>
      <w:color w:val="2A7B88" w:themeColor="accent1" w:themeShade="BF"/>
      <w:kern w:val="28"/>
      <w:sz w:val="48"/>
      <w:szCs w:val="18"/>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autoRedefine/>
    <w:uiPriority w:val="10"/>
    <w:unhideWhenUsed/>
    <w:qFormat/>
    <w:rsid w:val="00030B34"/>
    <w:pPr>
      <w:numPr>
        <w:numId w:val="21"/>
      </w:numPr>
      <w:contextualSpacing/>
    </w:pPr>
    <w:rPr>
      <w:color w:val="auto"/>
    </w:r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E4279B"/>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5D1401"/>
    <w:rPr>
      <w:rFonts w:asciiTheme="majorHAnsi" w:eastAsiaTheme="majorEastAsia" w:hAnsiTheme="majorHAnsi" w:cstheme="majorBidi"/>
      <w:b/>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8C2282"/>
    <w:rPr>
      <w:color w:val="605E5C"/>
      <w:shd w:val="clear" w:color="auto" w:fill="E1DFDD"/>
    </w:rPr>
  </w:style>
  <w:style w:type="paragraph" w:styleId="ListParagraph">
    <w:name w:val="List Paragraph"/>
    <w:basedOn w:val="Normal"/>
    <w:uiPriority w:val="34"/>
    <w:qFormat/>
    <w:rsid w:val="00B2614F"/>
    <w:pPr>
      <w:spacing w:after="200" w:line="480" w:lineRule="auto"/>
      <w:ind w:left="720"/>
      <w:contextualSpacing/>
    </w:pPr>
    <w:rPr>
      <w:rFonts w:ascii="Times New Roman" w:eastAsia="Calibri" w:hAnsi="Times New Roman" w:cs="Times New Roman"/>
      <w:color w:val="auto"/>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57176">
      <w:bodyDiv w:val="1"/>
      <w:marLeft w:val="0"/>
      <w:marRight w:val="0"/>
      <w:marTop w:val="0"/>
      <w:marBottom w:val="0"/>
      <w:divBdr>
        <w:top w:val="none" w:sz="0" w:space="0" w:color="auto"/>
        <w:left w:val="none" w:sz="0" w:space="0" w:color="auto"/>
        <w:bottom w:val="none" w:sz="0" w:space="0" w:color="auto"/>
        <w:right w:val="none" w:sz="0" w:space="0" w:color="auto"/>
      </w:divBdr>
      <w:divsChild>
        <w:div w:id="141388948">
          <w:marLeft w:val="0"/>
          <w:marRight w:val="0"/>
          <w:marTop w:val="0"/>
          <w:marBottom w:val="0"/>
          <w:divBdr>
            <w:top w:val="none" w:sz="0" w:space="0" w:color="auto"/>
            <w:left w:val="none" w:sz="0" w:space="0" w:color="auto"/>
            <w:bottom w:val="none" w:sz="0" w:space="0" w:color="auto"/>
            <w:right w:val="none" w:sz="0" w:space="0" w:color="auto"/>
          </w:divBdr>
        </w:div>
      </w:divsChild>
    </w:div>
    <w:div w:id="150563629">
      <w:bodyDiv w:val="1"/>
      <w:marLeft w:val="0"/>
      <w:marRight w:val="0"/>
      <w:marTop w:val="0"/>
      <w:marBottom w:val="0"/>
      <w:divBdr>
        <w:top w:val="none" w:sz="0" w:space="0" w:color="auto"/>
        <w:left w:val="none" w:sz="0" w:space="0" w:color="auto"/>
        <w:bottom w:val="none" w:sz="0" w:space="0" w:color="auto"/>
        <w:right w:val="none" w:sz="0" w:space="0" w:color="auto"/>
      </w:divBdr>
      <w:divsChild>
        <w:div w:id="945383969">
          <w:marLeft w:val="0"/>
          <w:marRight w:val="0"/>
          <w:marTop w:val="0"/>
          <w:marBottom w:val="0"/>
          <w:divBdr>
            <w:top w:val="none" w:sz="0" w:space="0" w:color="auto"/>
            <w:left w:val="none" w:sz="0" w:space="0" w:color="auto"/>
            <w:bottom w:val="none" w:sz="0" w:space="0" w:color="auto"/>
            <w:right w:val="none" w:sz="0" w:space="0" w:color="auto"/>
          </w:divBdr>
        </w:div>
      </w:divsChild>
    </w:div>
    <w:div w:id="560478799">
      <w:bodyDiv w:val="1"/>
      <w:marLeft w:val="0"/>
      <w:marRight w:val="0"/>
      <w:marTop w:val="0"/>
      <w:marBottom w:val="0"/>
      <w:divBdr>
        <w:top w:val="none" w:sz="0" w:space="0" w:color="auto"/>
        <w:left w:val="none" w:sz="0" w:space="0" w:color="auto"/>
        <w:bottom w:val="none" w:sz="0" w:space="0" w:color="auto"/>
        <w:right w:val="none" w:sz="0" w:space="0" w:color="auto"/>
      </w:divBdr>
      <w:divsChild>
        <w:div w:id="1405764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onsPr\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15B64ABF06740549B881A8BA53578D0"/>
        <w:category>
          <w:name w:val="General"/>
          <w:gallery w:val="placeholder"/>
        </w:category>
        <w:types>
          <w:type w:val="bbPlcHdr"/>
        </w:types>
        <w:behaviors>
          <w:behavior w:val="content"/>
        </w:behaviors>
        <w:guid w:val="{5D42CC60-C89C-4BB5-B5FC-43BB7778A388}"/>
      </w:docPartPr>
      <w:docPartBody>
        <w:p w:rsidR="00043631" w:rsidRDefault="006D1FAA">
          <w:pPr>
            <w:pStyle w:val="615B64ABF06740549B881A8BA53578D0"/>
          </w:pPr>
          <w:r>
            <w:t>Education</w:t>
          </w:r>
        </w:p>
      </w:docPartBody>
    </w:docPart>
    <w:docPart>
      <w:docPartPr>
        <w:name w:val="EE1318E914214D0ABE8182FE9321702C"/>
        <w:category>
          <w:name w:val="General"/>
          <w:gallery w:val="placeholder"/>
        </w:category>
        <w:types>
          <w:type w:val="bbPlcHdr"/>
        </w:types>
        <w:behaviors>
          <w:behavior w:val="content"/>
        </w:behaviors>
        <w:guid w:val="{738C7EE0-99D1-43E6-88F9-7636DD5FC1E6}"/>
      </w:docPartPr>
      <w:docPartBody>
        <w:p w:rsidR="00043631" w:rsidRDefault="006D1FAA" w:rsidP="006D1FAA">
          <w:pPr>
            <w:pStyle w:val="EE1318E914214D0ABE8182FE9321702C"/>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GMinchoB">
    <w:altName w:val="Yu Mincho Demibold"/>
    <w:panose1 w:val="020B0604020202020204"/>
    <w:charset w:val="80"/>
    <w:family w:val="roman"/>
    <w:notTrueType/>
    <w:pitch w:val="default"/>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FAA"/>
    <w:rsid w:val="00043631"/>
    <w:rsid w:val="006D1FAA"/>
    <w:rsid w:val="00CD3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2541A350144F2EB8A3AD6363D4294C">
    <w:name w:val="BE2541A350144F2EB8A3AD6363D4294C"/>
  </w:style>
  <w:style w:type="paragraph" w:customStyle="1" w:styleId="9998D08EEBD442F2B9AA3F409E5B90C6">
    <w:name w:val="9998D08EEBD442F2B9AA3F409E5B90C6"/>
  </w:style>
  <w:style w:type="paragraph" w:customStyle="1" w:styleId="8E4D59D5B011494FBD2E89D16818EBBA">
    <w:name w:val="8E4D59D5B011494FBD2E89D16818EBBA"/>
  </w:style>
  <w:style w:type="paragraph" w:customStyle="1" w:styleId="619091E00ED342ED8F713BBF765B634F">
    <w:name w:val="619091E00ED342ED8F713BBF765B634F"/>
  </w:style>
  <w:style w:type="paragraph" w:customStyle="1" w:styleId="4E883AB0A0DC43EF80545ED23C868D35">
    <w:name w:val="4E883AB0A0DC43EF80545ED23C868D35"/>
  </w:style>
  <w:style w:type="paragraph" w:customStyle="1" w:styleId="364C16F537D24B7BBEFB45A7E1445C0D">
    <w:name w:val="364C16F537D24B7BBEFB45A7E1445C0D"/>
  </w:style>
  <w:style w:type="paragraph" w:customStyle="1" w:styleId="615B64ABF06740549B881A8BA53578D0">
    <w:name w:val="615B64ABF06740549B881A8BA53578D0"/>
  </w:style>
  <w:style w:type="paragraph" w:customStyle="1" w:styleId="F051029CAF37411090B4BB0EC9C0CB15">
    <w:name w:val="F051029CAF37411090B4BB0EC9C0CB15"/>
  </w:style>
  <w:style w:type="paragraph" w:customStyle="1" w:styleId="34DFD031216D484D85DB941AF9AA06CA">
    <w:name w:val="34DFD031216D484D85DB941AF9AA06CA"/>
  </w:style>
  <w:style w:type="paragraph" w:customStyle="1" w:styleId="C481C488591A484DB32C035E10FF2282">
    <w:name w:val="C481C488591A484DB32C035E10FF2282"/>
  </w:style>
  <w:style w:type="paragraph" w:customStyle="1" w:styleId="2DB9745A7EAB46BDB19FE0507A0FFBA0">
    <w:name w:val="2DB9745A7EAB46BDB19FE0507A0FFBA0"/>
  </w:style>
  <w:style w:type="paragraph" w:customStyle="1" w:styleId="C408BD64F7E84A2EA4565974068A3C23">
    <w:name w:val="C408BD64F7E84A2EA4565974068A3C23"/>
  </w:style>
  <w:style w:type="paragraph" w:customStyle="1" w:styleId="0F927FC699214424BFF454334C6B71AA">
    <w:name w:val="0F927FC699214424BFF454334C6B71AA"/>
  </w:style>
  <w:style w:type="paragraph" w:customStyle="1" w:styleId="26CE0A32E20B4116A1EB67455E10E2E3">
    <w:name w:val="26CE0A32E20B4116A1EB67455E10E2E3"/>
  </w:style>
  <w:style w:type="paragraph" w:customStyle="1" w:styleId="B9EFCA0C906E4702825666B5BE36016C">
    <w:name w:val="B9EFCA0C906E4702825666B5BE36016C"/>
  </w:style>
  <w:style w:type="paragraph" w:customStyle="1" w:styleId="91CBF75B5DE24950B4D670CAE3EE5944">
    <w:name w:val="91CBF75B5DE24950B4D670CAE3EE5944"/>
  </w:style>
  <w:style w:type="paragraph" w:customStyle="1" w:styleId="16C5EBCE821449319532A82BA50558DA">
    <w:name w:val="16C5EBCE821449319532A82BA50558DA"/>
  </w:style>
  <w:style w:type="paragraph" w:customStyle="1" w:styleId="DF31A5E735394A3AB45AD25439BEA357">
    <w:name w:val="DF31A5E735394A3AB45AD25439BEA357"/>
  </w:style>
  <w:style w:type="paragraph" w:customStyle="1" w:styleId="4395369300C44C42BA0D0706C185F3F8">
    <w:name w:val="4395369300C44C42BA0D0706C185F3F8"/>
  </w:style>
  <w:style w:type="paragraph" w:customStyle="1" w:styleId="E5C6A3205EDE4B2A9EB0925490BD74DA">
    <w:name w:val="E5C6A3205EDE4B2A9EB0925490BD74DA"/>
  </w:style>
  <w:style w:type="paragraph" w:customStyle="1" w:styleId="F5BF2BFE8145475582630B25460B7169">
    <w:name w:val="F5BF2BFE8145475582630B25460B7169"/>
  </w:style>
  <w:style w:type="paragraph" w:customStyle="1" w:styleId="08DA755E8799459E9E668107AC81C320">
    <w:name w:val="08DA755E8799459E9E668107AC81C320"/>
  </w:style>
  <w:style w:type="paragraph" w:customStyle="1" w:styleId="B93B3BED6D7645F89D1A9C1A69DF3BB5">
    <w:name w:val="B93B3BED6D7645F89D1A9C1A69DF3BB5"/>
  </w:style>
  <w:style w:type="paragraph" w:customStyle="1" w:styleId="AAE1F3DC16B441738324818975042DDB">
    <w:name w:val="AAE1F3DC16B441738324818975042DDB"/>
  </w:style>
  <w:style w:type="paragraph" w:customStyle="1" w:styleId="B8AE1316AEE84F6EAB4B823618413D5E">
    <w:name w:val="B8AE1316AEE84F6EAB4B823618413D5E"/>
  </w:style>
  <w:style w:type="paragraph" w:customStyle="1" w:styleId="1BD39868DE46460CA647DE58F4A4A7CC">
    <w:name w:val="1BD39868DE46460CA647DE58F4A4A7CC"/>
  </w:style>
  <w:style w:type="paragraph" w:customStyle="1" w:styleId="D37398BFD2714F739D1C25209A4D0748">
    <w:name w:val="D37398BFD2714F739D1C25209A4D0748"/>
  </w:style>
  <w:style w:type="paragraph" w:customStyle="1" w:styleId="E4FFB1326F3449909F704C9599912C57">
    <w:name w:val="E4FFB1326F3449909F704C9599912C57"/>
  </w:style>
  <w:style w:type="paragraph" w:customStyle="1" w:styleId="C04AF068F5504E9585EC54A52C06252C">
    <w:name w:val="C04AF068F5504E9585EC54A52C06252C"/>
  </w:style>
  <w:style w:type="paragraph" w:customStyle="1" w:styleId="F492C294334D42CFAB275D1D47EFE534">
    <w:name w:val="F492C294334D42CFAB275D1D47EFE534"/>
  </w:style>
  <w:style w:type="paragraph" w:customStyle="1" w:styleId="C139654C8D284242B2B011168834ED00">
    <w:name w:val="C139654C8D284242B2B011168834ED00"/>
  </w:style>
  <w:style w:type="paragraph" w:customStyle="1" w:styleId="2DB4EA0DD0174DA09A370F94BDDA88FB">
    <w:name w:val="2DB4EA0DD0174DA09A370F94BDDA88FB"/>
  </w:style>
  <w:style w:type="paragraph" w:customStyle="1" w:styleId="F442ACC1E118433DA933791A1F80433C">
    <w:name w:val="F442ACC1E118433DA933791A1F80433C"/>
  </w:style>
  <w:style w:type="paragraph" w:customStyle="1" w:styleId="EE1318E914214D0ABE8182FE9321702C">
    <w:name w:val="EE1318E914214D0ABE8182FE9321702C"/>
    <w:rsid w:val="006D1FAA"/>
  </w:style>
  <w:style w:type="paragraph" w:customStyle="1" w:styleId="1FF0715F9A1442D7AD5CE3F53ABA0433">
    <w:name w:val="1FF0715F9A1442D7AD5CE3F53ABA0433"/>
    <w:rsid w:val="006D1FAA"/>
  </w:style>
  <w:style w:type="paragraph" w:customStyle="1" w:styleId="8698D7F3B4B14B9D85725F01EB2111D9">
    <w:name w:val="8698D7F3B4B14B9D85725F01EB2111D9"/>
    <w:rsid w:val="006D1FAA"/>
  </w:style>
  <w:style w:type="paragraph" w:customStyle="1" w:styleId="EA2A83BB68784228A1FA7CB0311EAAA5">
    <w:name w:val="EA2A83BB68784228A1FA7CB0311EAAA5"/>
    <w:rsid w:val="006D1FAA"/>
  </w:style>
  <w:style w:type="paragraph" w:customStyle="1" w:styleId="D0511F5749974B7898C956894CDC5DCA">
    <w:name w:val="D0511F5749974B7898C956894CDC5DCA"/>
    <w:rsid w:val="006D1FAA"/>
  </w:style>
  <w:style w:type="paragraph" w:customStyle="1" w:styleId="ACD1320DCF8D43FEBBF73BA6B7C361EC">
    <w:name w:val="ACD1320DCF8D43FEBBF73BA6B7C361EC"/>
    <w:rsid w:val="006D1FAA"/>
  </w:style>
  <w:style w:type="paragraph" w:customStyle="1" w:styleId="DDD32201F7EF40DC89420AA84EC248C7">
    <w:name w:val="DDD32201F7EF40DC89420AA84EC248C7"/>
    <w:rsid w:val="006D1FAA"/>
  </w:style>
  <w:style w:type="paragraph" w:customStyle="1" w:styleId="13CC32ED966548B9930AA70169D6613D">
    <w:name w:val="13CC32ED966548B9930AA70169D6613D"/>
    <w:rsid w:val="006D1FAA"/>
  </w:style>
  <w:style w:type="paragraph" w:customStyle="1" w:styleId="7D0D9A4B76544D0AAD138D1AD7702C94">
    <w:name w:val="7D0D9A4B76544D0AAD138D1AD7702C94"/>
    <w:rsid w:val="006D1FAA"/>
  </w:style>
  <w:style w:type="paragraph" w:customStyle="1" w:styleId="F2DDF24A3212489F804EE0A177A0A7C3">
    <w:name w:val="F2DDF24A3212489F804EE0A177A0A7C3"/>
    <w:rsid w:val="006D1FAA"/>
  </w:style>
  <w:style w:type="paragraph" w:customStyle="1" w:styleId="75457536DAF343A18ED1CABDBA1F9485">
    <w:name w:val="75457536DAF343A18ED1CABDBA1F9485"/>
    <w:rsid w:val="006D1FAA"/>
  </w:style>
  <w:style w:type="paragraph" w:customStyle="1" w:styleId="8AE37684259F488BA4E30A205ED36741">
    <w:name w:val="8AE37684259F488BA4E30A205ED36741"/>
    <w:rsid w:val="006D1FAA"/>
  </w:style>
  <w:style w:type="paragraph" w:customStyle="1" w:styleId="0086C755F2D9457B923DE03831E945F7">
    <w:name w:val="0086C755F2D9457B923DE03831E945F7"/>
    <w:rsid w:val="006D1FAA"/>
  </w:style>
  <w:style w:type="paragraph" w:customStyle="1" w:styleId="E28BA19CAE9D470DACA8324381D3F592">
    <w:name w:val="E28BA19CAE9D470DACA8324381D3F592"/>
    <w:rsid w:val="006D1FAA"/>
  </w:style>
  <w:style w:type="paragraph" w:customStyle="1" w:styleId="595A3C67E37A40E8AC04D28AA5EA19DE">
    <w:name w:val="595A3C67E37A40E8AC04D28AA5EA19DE"/>
    <w:rsid w:val="006D1FAA"/>
  </w:style>
  <w:style w:type="paragraph" w:customStyle="1" w:styleId="B56CBCF0D1F14179A46325A507AF70CD">
    <w:name w:val="B56CBCF0D1F14179A46325A507AF70CD"/>
    <w:rsid w:val="006D1F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59BD3BBE45C31498670DD2981759A0F" ma:contentTypeVersion="12" ma:contentTypeDescription="Create a new document." ma:contentTypeScope="" ma:versionID="8a45f2072ffa6297b3937396de63704c">
  <xsd:schema xmlns:xsd="http://www.w3.org/2001/XMLSchema" xmlns:xs="http://www.w3.org/2001/XMLSchema" xmlns:p="http://schemas.microsoft.com/office/2006/metadata/properties" xmlns:ns3="3a9d1997-8694-41c6-9799-56a0e8397418" xmlns:ns4="13ee5bf1-047e-4afc-af92-c9916f9bc1c0" targetNamespace="http://schemas.microsoft.com/office/2006/metadata/properties" ma:root="true" ma:fieldsID="5f1ad0aa9232db330eef50f2bde0fefa" ns3:_="" ns4:_="">
    <xsd:import namespace="3a9d1997-8694-41c6-9799-56a0e8397418"/>
    <xsd:import namespace="13ee5bf1-047e-4afc-af92-c9916f9bc1c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d1997-8694-41c6-9799-56a0e83974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ee5bf1-047e-4afc-af92-c9916f9bc1c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57736B-3EBF-41F7-9FD5-664F8E77DDDF}">
  <ds:schemaRefs>
    <ds:schemaRef ds:uri="http://schemas.openxmlformats.org/officeDocument/2006/bibliography"/>
  </ds:schemaRefs>
</ds:datastoreItem>
</file>

<file path=customXml/itemProps2.xml><?xml version="1.0" encoding="utf-8"?>
<ds:datastoreItem xmlns:ds="http://schemas.openxmlformats.org/officeDocument/2006/customXml" ds:itemID="{6008E67D-DED3-4E9E-AA15-553BE047EC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d1997-8694-41c6-9799-56a0e8397418"/>
    <ds:schemaRef ds:uri="13ee5bf1-047e-4afc-af92-c9916f9bc1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C263DF-D257-42D9-836D-BC2330532121}">
  <ds:schemaRefs>
    <ds:schemaRef ds:uri="http://schemas.microsoft.com/sharepoint/v3/contenttype/forms"/>
  </ds:schemaRefs>
</ds:datastoreItem>
</file>

<file path=customXml/itemProps4.xml><?xml version="1.0" encoding="utf-8"?>
<ds:datastoreItem xmlns:ds="http://schemas.openxmlformats.org/officeDocument/2006/customXml" ds:itemID="{ABDA9093-6E27-4347-B9E0-52449EFA00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C:\Users\LyonsPr\AppData\Roaming\Microsoft\Templates\Resume (color).dotx</Template>
  <TotalTime>14</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LyonsPr</dc:creator>
  <cp:keywords/>
  <cp:lastModifiedBy>Princess Lyons</cp:lastModifiedBy>
  <cp:revision>10</cp:revision>
  <cp:lastPrinted>2020-07-28T00:28:00Z</cp:lastPrinted>
  <dcterms:created xsi:type="dcterms:W3CDTF">2020-07-28T00:28:00Z</dcterms:created>
  <dcterms:modified xsi:type="dcterms:W3CDTF">2020-07-28T13:28:00Z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0x010100A59BD3BBE45C31498670DD2981759A0F</vt:lpwstr>
  </property>
</Properties>
</file>